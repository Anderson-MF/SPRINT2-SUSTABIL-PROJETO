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26FAABF1" w:rsidR="005F3074" w:rsidRPr="005532CA" w:rsidRDefault="005F3074" w:rsidP="005171E2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</w:t>
            </w:r>
            <w:r w:rsidR="005171E2">
              <w:rPr>
                <w:rFonts w:ascii="Arial" w:hAnsi="Arial"/>
                <w:b/>
                <w:color w:val="5B9BD5"/>
                <w:sz w:val="20"/>
                <w:szCs w:val="20"/>
              </w:rPr>
              <w:t>A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565F6080" w:rsidR="005F3074" w:rsidRPr="005532CA" w:rsidRDefault="00450EC7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Segunda, Quarta e Sexta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5DDFD877" w:rsidR="005F3074" w:rsidRPr="005532CA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HORÁRIO</w:t>
            </w:r>
            <w:r w:rsidR="005F3074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08305B48" w:rsidR="005F3074" w:rsidRPr="005532CA" w:rsidRDefault="00450EC7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5:00 Horas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23A9A0BA" w:rsidR="005F3074" w:rsidRPr="005532CA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>
              <w:rPr>
                <w:rFonts w:ascii="Arial" w:hAnsi="Arial"/>
                <w:b/>
                <w:color w:val="5B9BD5"/>
                <w:sz w:val="20"/>
                <w:szCs w:val="20"/>
              </w:rPr>
              <w:t>LOCAL</w:t>
            </w:r>
            <w:r w:rsidR="005F3074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39B7155A" w:rsidR="005F3074" w:rsidRPr="005532CA" w:rsidRDefault="00450EC7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Discord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ou Zoom</w:t>
            </w:r>
          </w:p>
        </w:tc>
      </w:tr>
    </w:tbl>
    <w:p w14:paraId="574ADA58" w14:textId="21E37DFC" w:rsidR="00652163" w:rsidRPr="005532CA" w:rsidRDefault="005171E2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>
        <w:rPr>
          <w:rFonts w:ascii="Arial" w:hAnsi="Arial"/>
          <w:b/>
          <w:color w:val="4472C4"/>
          <w:sz w:val="28"/>
          <w:szCs w:val="28"/>
        </w:rPr>
        <w:t>ATA DE REUNIÃO</w:t>
      </w:r>
    </w:p>
    <w:p w14:paraId="685B4405" w14:textId="07DABC6A" w:rsidR="00122617" w:rsidRPr="00450EC7" w:rsidRDefault="00450EC7" w:rsidP="00450EC7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>
        <w:rPr>
          <w:rFonts w:ascii="Arial" w:hAnsi="Arial"/>
          <w:b/>
          <w:noProof/>
          <w:color w:val="4472C4"/>
          <w:sz w:val="28"/>
          <w:szCs w:val="28"/>
        </w:rPr>
        <w:drawing>
          <wp:inline distT="0" distB="0" distL="0" distR="0" wp14:anchorId="37A29E69" wp14:editId="7906759B">
            <wp:extent cx="1979295" cy="11205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154" cy="120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6D81" w14:textId="5670AF1B" w:rsidR="004966B3" w:rsidRPr="005532CA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Chamada</w:t>
      </w:r>
    </w:p>
    <w:p w14:paraId="056EA0BE" w14:textId="3B011E3C" w:rsidR="004966B3" w:rsidRPr="005532CA" w:rsidRDefault="00450EC7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proofErr w:type="spellStart"/>
      <w:r>
        <w:rPr>
          <w:rFonts w:ascii="Arial" w:hAnsi="Arial"/>
          <w:b/>
          <w:color w:val="000000"/>
          <w:sz w:val="20"/>
          <w:szCs w:val="20"/>
        </w:rPr>
        <w:t>Sustabil</w:t>
      </w:r>
      <w:proofErr w:type="spellEnd"/>
    </w:p>
    <w:p w14:paraId="00195951" w14:textId="61E022AE" w:rsidR="005532CA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Reunião para Discutir:</w:t>
      </w:r>
    </w:p>
    <w:p w14:paraId="6784260E" w14:textId="228C36BF" w:rsidR="005532CA" w:rsidRPr="005532CA" w:rsidRDefault="005171E2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</w:t>
      </w:r>
      <w:r w:rsidR="00450EC7">
        <w:rPr>
          <w:rFonts w:ascii="Arial" w:hAnsi="Arial"/>
          <w:color w:val="000000"/>
          <w:sz w:val="18"/>
          <w:szCs w:val="18"/>
        </w:rPr>
        <w:t>rojeto de PI</w:t>
      </w:r>
    </w:p>
    <w:p w14:paraId="53B4D8AE" w14:textId="29544E46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Nome dos Participante</w:t>
      </w:r>
    </w:p>
    <w:p w14:paraId="6508CAE3" w14:textId="77777777" w:rsidR="00450EC7" w:rsidRPr="00450EC7" w:rsidRDefault="00450EC7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Gabriel Ferraz, Anderson, Gabriel Wesley, </w:t>
      </w:r>
    </w:p>
    <w:p w14:paraId="5BE95A69" w14:textId="032653AD" w:rsidR="004966B3" w:rsidRPr="005532CA" w:rsidRDefault="00450EC7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Felipe </w:t>
      </w:r>
      <w:proofErr w:type="spellStart"/>
      <w:r>
        <w:rPr>
          <w:rFonts w:ascii="Arial" w:hAnsi="Arial"/>
          <w:color w:val="000000"/>
          <w:sz w:val="18"/>
          <w:szCs w:val="18"/>
        </w:rPr>
        <w:t>mallasen</w:t>
      </w:r>
      <w:proofErr w:type="spellEnd"/>
      <w:r>
        <w:rPr>
          <w:rFonts w:ascii="Arial" w:hAnsi="Arial"/>
          <w:color w:val="000000"/>
          <w:sz w:val="18"/>
          <w:szCs w:val="18"/>
        </w:rPr>
        <w:t>, Jean, Lucas Ferreira</w:t>
      </w:r>
      <w:r w:rsidR="005171E2">
        <w:rPr>
          <w:rFonts w:ascii="Arial" w:hAnsi="Arial"/>
          <w:color w:val="000000"/>
          <w:sz w:val="18"/>
          <w:szCs w:val="18"/>
        </w:rPr>
        <w:t xml:space="preserve"> </w:t>
      </w:r>
    </w:p>
    <w:p w14:paraId="223E47C3" w14:textId="351C2891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Participantes Ausentes</w:t>
      </w:r>
    </w:p>
    <w:p w14:paraId="0A10E011" w14:textId="442BC5CB" w:rsidR="00122617" w:rsidRPr="002D36DD" w:rsidRDefault="002D36DD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2D36DD">
        <w:rPr>
          <w:rFonts w:ascii="Arial" w:hAnsi="Arial"/>
          <w:color w:val="000000"/>
          <w:sz w:val="18"/>
          <w:szCs w:val="18"/>
        </w:rPr>
        <w:t>Não</w:t>
      </w:r>
      <w:r>
        <w:rPr>
          <w:rFonts w:ascii="Arial" w:hAnsi="Arial"/>
          <w:color w:val="000000"/>
          <w:sz w:val="18"/>
          <w:szCs w:val="18"/>
        </w:rPr>
        <w:t xml:space="preserve"> houve ausentes</w:t>
      </w:r>
    </w:p>
    <w:p w14:paraId="447092EA" w14:textId="5565F9C4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171E2">
        <w:rPr>
          <w:rFonts w:ascii="Arial" w:hAnsi="Arial"/>
          <w:b/>
          <w:color w:val="4472C4"/>
          <w:sz w:val="22"/>
          <w:szCs w:val="22"/>
        </w:rPr>
        <w:t>Aprovação das Atas Anteriores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</w:t>
      </w:r>
      <w:r w:rsidR="002D36DD">
        <w:rPr>
          <w:rFonts w:ascii="Arial" w:hAnsi="Arial"/>
          <w:color w:val="000000"/>
          <w:sz w:val="18"/>
          <w:szCs w:val="18"/>
        </w:rPr>
        <w:t>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2DC0F154" w14:textId="220DB8C9" w:rsidR="00C0292E" w:rsidRPr="005171E2" w:rsidRDefault="004966B3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171E2">
        <w:rPr>
          <w:rFonts w:ascii="Arial" w:hAnsi="Arial"/>
          <w:b/>
          <w:color w:val="4472C4"/>
          <w:sz w:val="22"/>
          <w:szCs w:val="22"/>
        </w:rPr>
        <w:t>Re</w:t>
      </w:r>
      <w:r w:rsidR="005171E2" w:rsidRPr="005171E2">
        <w:rPr>
          <w:rFonts w:ascii="Arial" w:hAnsi="Arial"/>
          <w:b/>
          <w:color w:val="4472C4"/>
          <w:sz w:val="22"/>
          <w:szCs w:val="22"/>
        </w:rPr>
        <w:t>latórios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 w:rsidR="005171E2">
        <w:rPr>
          <w:rFonts w:ascii="Arial" w:hAnsi="Arial"/>
          <w:color w:val="000000"/>
          <w:sz w:val="18"/>
          <w:szCs w:val="18"/>
        </w:rPr>
        <w:t>Observações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5DF6E095" w14:textId="28BF38D4" w:rsidR="00C0292E" w:rsidRPr="002D36DD" w:rsidRDefault="005171E2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b/>
          <w:color w:val="4472C4"/>
          <w:sz w:val="22"/>
          <w:szCs w:val="22"/>
        </w:rPr>
        <w:t>Itens Pendentes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 w:rsidR="002D36DD">
        <w:rPr>
          <w:rFonts w:ascii="Arial" w:hAnsi="Arial"/>
          <w:color w:val="000000"/>
          <w:sz w:val="18"/>
          <w:szCs w:val="18"/>
        </w:rPr>
        <w:t xml:space="preserve">Site (Individual), Site (Grupo), Backlog, </w:t>
      </w:r>
      <w:proofErr w:type="spellStart"/>
      <w:r w:rsidR="002D36DD">
        <w:rPr>
          <w:rFonts w:ascii="Arial" w:hAnsi="Arial"/>
          <w:color w:val="000000"/>
          <w:sz w:val="18"/>
          <w:szCs w:val="18"/>
        </w:rPr>
        <w:t>Trello</w:t>
      </w:r>
      <w:proofErr w:type="spellEnd"/>
      <w:r w:rsidR="002D36DD">
        <w:rPr>
          <w:rFonts w:ascii="Arial" w:hAnsi="Arial"/>
          <w:color w:val="000000"/>
          <w:sz w:val="18"/>
          <w:szCs w:val="18"/>
        </w:rPr>
        <w:t xml:space="preserve">, Documentação, organizar </w:t>
      </w:r>
      <w:proofErr w:type="spellStart"/>
      <w:r w:rsidR="002D36DD">
        <w:rPr>
          <w:rFonts w:ascii="Arial" w:hAnsi="Arial"/>
          <w:color w:val="000000"/>
          <w:sz w:val="18"/>
          <w:szCs w:val="18"/>
        </w:rPr>
        <w:t>git</w:t>
      </w:r>
      <w:proofErr w:type="spellEnd"/>
      <w:r w:rsidR="002D36DD">
        <w:rPr>
          <w:rFonts w:ascii="Arial" w:hAnsi="Arial"/>
          <w:color w:val="000000"/>
          <w:sz w:val="18"/>
          <w:szCs w:val="18"/>
        </w:rPr>
        <w:t>,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63128F64" w14:textId="2BC7274F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Propostas</w:t>
      </w:r>
      <w:r w:rsidR="00D30B5A">
        <w:rPr>
          <w:rFonts w:ascii="Arial" w:hAnsi="Arial"/>
          <w:b/>
          <w:color w:val="4472C4"/>
          <w:sz w:val="22"/>
          <w:szCs w:val="22"/>
        </w:rPr>
        <w:t xml:space="preserve"> Futuras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7288FA2D" w14:textId="327E80B0" w:rsidR="00C0292E" w:rsidRPr="005532CA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Adiamento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3266"/>
        <w:gridCol w:w="7382"/>
      </w:tblGrid>
      <w:tr w:rsidR="005532CA" w:rsidRPr="00450EC7" w14:paraId="7A721028" w14:textId="77777777" w:rsidTr="002D36DD">
        <w:trPr>
          <w:trHeight w:hRule="exact" w:val="720"/>
        </w:trPr>
        <w:tc>
          <w:tcPr>
            <w:tcW w:w="3266" w:type="dxa"/>
            <w:shd w:val="clear" w:color="auto" w:fill="auto"/>
            <w:vAlign w:val="bottom"/>
          </w:tcPr>
          <w:p w14:paraId="0BF27AD3" w14:textId="0FB9A31B" w:rsidR="00EE639C" w:rsidRPr="005171E2" w:rsidRDefault="005171E2" w:rsidP="005171E2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171E2">
              <w:rPr>
                <w:rFonts w:ascii="Arial" w:hAnsi="Arial"/>
                <w:b/>
                <w:color w:val="5B9BD5"/>
                <w:sz w:val="20"/>
                <w:szCs w:val="20"/>
              </w:rPr>
              <w:t xml:space="preserve">APROVAÇÃO DA SECRETARIA: </w:t>
            </w:r>
            <w:r w:rsidRPr="005171E2">
              <w:rPr>
                <w:rFonts w:ascii="Arial" w:hAnsi="Arial"/>
                <w:sz w:val="20"/>
                <w:szCs w:val="20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  <w:szCs w:val="16"/>
              </w:rPr>
              <w:t>Assinatura e Data</w:t>
            </w:r>
            <w:r w:rsidR="00EE639C" w:rsidRPr="005171E2">
              <w:rPr>
                <w:rFonts w:ascii="Arial" w:hAnsi="Arial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73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5EA879" w14:textId="77777777" w:rsidR="00EE639C" w:rsidRPr="005171E2" w:rsidRDefault="00EE639C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14:paraId="2E14C72F" w14:textId="34F1BFE2" w:rsidR="001542D5" w:rsidRPr="00D8063C" w:rsidRDefault="001542D5" w:rsidP="00450EC7">
      <w:pPr>
        <w:spacing w:line="360" w:lineRule="auto"/>
        <w:rPr>
          <w:rFonts w:ascii="Arial" w:hAnsi="Arial"/>
          <w:b/>
          <w:caps/>
          <w:color w:val="FFFFFF" w:themeColor="background1"/>
          <w:sz w:val="32"/>
          <w:szCs w:val="32"/>
        </w:rPr>
      </w:pPr>
    </w:p>
    <w:sectPr w:rsidR="001542D5" w:rsidRPr="00D8063C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6C"/>
    <w:rsid w:val="00062E44"/>
    <w:rsid w:val="00122617"/>
    <w:rsid w:val="001542D5"/>
    <w:rsid w:val="002C3C5E"/>
    <w:rsid w:val="002D36DD"/>
    <w:rsid w:val="003003C9"/>
    <w:rsid w:val="003D029E"/>
    <w:rsid w:val="00450EC7"/>
    <w:rsid w:val="00471C74"/>
    <w:rsid w:val="004937B7"/>
    <w:rsid w:val="004966B3"/>
    <w:rsid w:val="005171E2"/>
    <w:rsid w:val="005532CA"/>
    <w:rsid w:val="005F3074"/>
    <w:rsid w:val="006317B6"/>
    <w:rsid w:val="00652163"/>
    <w:rsid w:val="006F403C"/>
    <w:rsid w:val="007C34CC"/>
    <w:rsid w:val="00B8354F"/>
    <w:rsid w:val="00BA546C"/>
    <w:rsid w:val="00C0292E"/>
    <w:rsid w:val="00C16EE4"/>
    <w:rsid w:val="00D21A81"/>
    <w:rsid w:val="00D30B5A"/>
    <w:rsid w:val="00D8063C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7285C"/>
  <w15:docId w15:val="{3D0AB434-0814-41D9-8CAA-8194C48D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80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9F6752-B605-4B96-8B22-B314F64D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</Template>
  <TotalTime>44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JEAN SOUSA SILVA .</cp:lastModifiedBy>
  <cp:revision>9</cp:revision>
  <dcterms:created xsi:type="dcterms:W3CDTF">2016-09-26T17:16:00Z</dcterms:created>
  <dcterms:modified xsi:type="dcterms:W3CDTF">2020-10-02T15:09:00Z</dcterms:modified>
</cp:coreProperties>
</file>