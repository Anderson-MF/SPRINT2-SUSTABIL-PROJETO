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26FAABF1" w:rsidR="005F3074" w:rsidRPr="007C2046" w:rsidRDefault="005F3074" w:rsidP="005171E2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</w:t>
            </w:r>
            <w:r w:rsidR="005171E2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56E2F0C7" w:rsidR="005F3074" w:rsidRPr="005532CA" w:rsidRDefault="007C2046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0</w:t>
            </w:r>
            <w:r w:rsidR="008A591D">
              <w:rPr>
                <w:rFonts w:ascii="Arial" w:hAnsi="Arial"/>
                <w:color w:val="000000"/>
                <w:sz w:val="20"/>
                <w:szCs w:val="20"/>
              </w:rPr>
              <w:t>9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/10/2020 – </w:t>
            </w:r>
            <w:r w:rsidR="008A591D">
              <w:rPr>
                <w:rFonts w:ascii="Arial" w:hAnsi="Arial"/>
                <w:color w:val="000000"/>
                <w:sz w:val="20"/>
                <w:szCs w:val="20"/>
              </w:rPr>
              <w:t>Sexta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-feira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5DDFD877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353C8C6A" w:rsidR="005F3074" w:rsidRPr="005532CA" w:rsidRDefault="007C2046" w:rsidP="005171E2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17</w:t>
            </w:r>
            <w:r w:rsidR="00450EC7">
              <w:rPr>
                <w:rFonts w:ascii="Arial" w:hAnsi="Arial"/>
                <w:noProof/>
                <w:color w:val="000000"/>
                <w:sz w:val="20"/>
                <w:szCs w:val="20"/>
              </w:rPr>
              <w:t>:00 Horas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23A9A0BA" w:rsidR="005F3074" w:rsidRPr="007C2046" w:rsidRDefault="005171E2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</w:t>
            </w:r>
            <w:r w:rsidR="005F3074"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5B3BE50C" w:rsidR="005F3074" w:rsidRPr="005532CA" w:rsidRDefault="00450EC7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Discord </w:t>
            </w:r>
          </w:p>
        </w:tc>
      </w:tr>
    </w:tbl>
    <w:p w14:paraId="574ADA58" w14:textId="5A5A267B" w:rsidR="00652163" w:rsidRPr="007C2046" w:rsidRDefault="007C2046" w:rsidP="007C2046">
      <w:pPr>
        <w:spacing w:line="360" w:lineRule="auto"/>
        <w:ind w:left="5040" w:firstLine="720"/>
        <w:jc w:val="center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A29E69" wp14:editId="0AE59B62">
            <wp:simplePos x="0" y="0"/>
            <wp:positionH relativeFrom="page">
              <wp:align>left</wp:align>
            </wp:positionH>
            <wp:positionV relativeFrom="paragraph">
              <wp:posOffset>-750570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1E2"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685B4405" w14:textId="26A6716D" w:rsidR="00122617" w:rsidRPr="00450EC7" w:rsidRDefault="00122617" w:rsidP="00450EC7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</w:p>
    <w:p w14:paraId="104D6D81" w14:textId="5670AF1B" w:rsidR="004966B3" w:rsidRPr="007C2046" w:rsidRDefault="005171E2" w:rsidP="005532CA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056EA0BE" w14:textId="3B011E3C" w:rsidR="004966B3" w:rsidRPr="005532CA" w:rsidRDefault="00450EC7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Sustabil</w:t>
      </w:r>
    </w:p>
    <w:p w14:paraId="00195951" w14:textId="61E022AE" w:rsidR="005532CA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784260E" w14:textId="3E6CA22A" w:rsidR="005532CA" w:rsidRPr="005532CA" w:rsidRDefault="005171E2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</w:t>
      </w:r>
      <w:r w:rsidR="00450EC7">
        <w:rPr>
          <w:rFonts w:ascii="Arial" w:hAnsi="Arial"/>
          <w:color w:val="000000"/>
          <w:sz w:val="18"/>
          <w:szCs w:val="18"/>
        </w:rPr>
        <w:t>rojeto de PI</w:t>
      </w:r>
      <w:r w:rsidR="008A591D">
        <w:rPr>
          <w:rFonts w:ascii="Arial" w:hAnsi="Arial"/>
          <w:color w:val="000000"/>
          <w:sz w:val="18"/>
          <w:szCs w:val="18"/>
        </w:rPr>
        <w:t>, Site Institucional e Missão e valores.</w:t>
      </w:r>
    </w:p>
    <w:p w14:paraId="53B4D8AE" w14:textId="62D4B4D6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</w:t>
      </w:r>
      <w:r w:rsidR="00422702">
        <w:rPr>
          <w:rFonts w:ascii="Arial" w:hAnsi="Arial"/>
          <w:b/>
          <w:color w:val="000000"/>
          <w:sz w:val="20"/>
          <w:szCs w:val="20"/>
        </w:rPr>
        <w:t>s:</w:t>
      </w:r>
    </w:p>
    <w:p w14:paraId="6508CAE3" w14:textId="77777777" w:rsidR="00450EC7" w:rsidRPr="00450EC7" w:rsidRDefault="00450EC7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Gabriel Ferraz, Anderson, Gabriel Wesley, </w:t>
      </w:r>
    </w:p>
    <w:p w14:paraId="5BE95A69" w14:textId="5D652940" w:rsidR="004966B3" w:rsidRPr="007C2046" w:rsidRDefault="007C2046" w:rsidP="007C2046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 </w:t>
      </w:r>
      <w:r w:rsidR="00422702">
        <w:rPr>
          <w:rFonts w:ascii="Arial" w:hAnsi="Arial"/>
          <w:color w:val="000000"/>
          <w:sz w:val="18"/>
          <w:szCs w:val="18"/>
        </w:rPr>
        <w:t xml:space="preserve">      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 w:rsidR="00450EC7" w:rsidRPr="007C2046">
        <w:rPr>
          <w:rFonts w:ascii="Arial" w:hAnsi="Arial"/>
          <w:color w:val="000000"/>
          <w:sz w:val="18"/>
          <w:szCs w:val="18"/>
        </w:rPr>
        <w:t xml:space="preserve">Felipe </w:t>
      </w:r>
      <w:r w:rsidRPr="007C2046">
        <w:rPr>
          <w:rFonts w:ascii="Arial" w:hAnsi="Arial"/>
          <w:color w:val="000000"/>
          <w:sz w:val="18"/>
          <w:szCs w:val="18"/>
        </w:rPr>
        <w:t>M</w:t>
      </w:r>
      <w:r w:rsidR="00450EC7" w:rsidRPr="007C2046">
        <w:rPr>
          <w:rFonts w:ascii="Arial" w:hAnsi="Arial"/>
          <w:color w:val="000000"/>
          <w:sz w:val="18"/>
          <w:szCs w:val="18"/>
        </w:rPr>
        <w:t>allasen, Jean, Lucas Ferreira</w:t>
      </w:r>
      <w:r w:rsidR="005171E2" w:rsidRPr="007C2046">
        <w:rPr>
          <w:rFonts w:ascii="Arial" w:hAnsi="Arial"/>
          <w:color w:val="000000"/>
          <w:sz w:val="18"/>
          <w:szCs w:val="18"/>
        </w:rPr>
        <w:t xml:space="preserve"> </w:t>
      </w:r>
    </w:p>
    <w:p w14:paraId="223E47C3" w14:textId="152A50C8" w:rsidR="004966B3" w:rsidRPr="005532CA" w:rsidRDefault="005171E2" w:rsidP="005532CA">
      <w:pPr>
        <w:pStyle w:val="PargrafodaLista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</w:t>
      </w:r>
      <w:r w:rsidR="00422702">
        <w:rPr>
          <w:rFonts w:ascii="Arial" w:hAnsi="Arial"/>
          <w:b/>
          <w:color w:val="000000"/>
          <w:sz w:val="20"/>
          <w:szCs w:val="20"/>
        </w:rPr>
        <w:t>:</w:t>
      </w:r>
    </w:p>
    <w:p w14:paraId="0A10E011" w14:textId="442BC5CB" w:rsidR="00122617" w:rsidRPr="002D36DD" w:rsidRDefault="002D36DD" w:rsidP="005532CA">
      <w:pPr>
        <w:pStyle w:val="PargrafodaLista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2D36DD">
        <w:rPr>
          <w:rFonts w:ascii="Arial" w:hAnsi="Arial"/>
          <w:color w:val="000000"/>
          <w:sz w:val="18"/>
          <w:szCs w:val="18"/>
        </w:rPr>
        <w:t>Não</w:t>
      </w:r>
      <w:r>
        <w:rPr>
          <w:rFonts w:ascii="Arial" w:hAnsi="Arial"/>
          <w:color w:val="000000"/>
          <w:sz w:val="18"/>
          <w:szCs w:val="18"/>
        </w:rPr>
        <w:t xml:space="preserve"> houve ausentes</w:t>
      </w:r>
    </w:p>
    <w:p w14:paraId="447092EA" w14:textId="5565F9C4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</w:t>
      </w:r>
      <w:r w:rsidR="002D36DD">
        <w:rPr>
          <w:rFonts w:ascii="Arial" w:hAnsi="Arial"/>
          <w:color w:val="000000"/>
          <w:sz w:val="18"/>
          <w:szCs w:val="18"/>
        </w:rPr>
        <w:t>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DC0F154" w14:textId="5F90D024" w:rsidR="00C0292E" w:rsidRPr="005171E2" w:rsidRDefault="004966B3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</w:t>
      </w:r>
      <w:r w:rsidR="005171E2" w:rsidRPr="007C2046">
        <w:rPr>
          <w:rFonts w:ascii="Arial" w:hAnsi="Arial"/>
          <w:b/>
          <w:color w:val="0170B3"/>
          <w:sz w:val="22"/>
          <w:szCs w:val="22"/>
        </w:rPr>
        <w:t>latórios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 w:rsidR="008A591D">
        <w:rPr>
          <w:rFonts w:ascii="Arial" w:hAnsi="Arial"/>
          <w:color w:val="000000"/>
          <w:sz w:val="18"/>
          <w:szCs w:val="18"/>
        </w:rPr>
        <w:t xml:space="preserve">GitHub </w:t>
      </w:r>
      <w:r w:rsidR="008A591D">
        <w:rPr>
          <w:rFonts w:ascii="Arial" w:hAnsi="Arial"/>
          <w:color w:val="000000"/>
          <w:sz w:val="18"/>
          <w:szCs w:val="18"/>
        </w:rPr>
        <w:t xml:space="preserve">atualizado e organizado, </w:t>
      </w:r>
      <w:r w:rsidR="008A591D">
        <w:rPr>
          <w:rFonts w:ascii="Arial" w:hAnsi="Arial"/>
          <w:color w:val="000000"/>
          <w:sz w:val="18"/>
          <w:szCs w:val="18"/>
        </w:rPr>
        <w:t>Backlog</w:t>
      </w:r>
      <w:r w:rsidR="008A591D">
        <w:rPr>
          <w:rFonts w:ascii="Arial" w:hAnsi="Arial"/>
          <w:color w:val="000000"/>
          <w:sz w:val="18"/>
          <w:szCs w:val="18"/>
        </w:rPr>
        <w:t xml:space="preserve"> e Organização do </w:t>
      </w:r>
      <w:proofErr w:type="spellStart"/>
      <w:r w:rsidR="008A591D">
        <w:rPr>
          <w:rFonts w:ascii="Arial" w:hAnsi="Arial"/>
          <w:color w:val="000000"/>
          <w:sz w:val="18"/>
          <w:szCs w:val="18"/>
        </w:rPr>
        <w:t>Trello</w:t>
      </w:r>
      <w:proofErr w:type="spellEnd"/>
      <w:r w:rsidR="008A591D">
        <w:rPr>
          <w:rFonts w:ascii="Arial" w:hAnsi="Arial"/>
          <w:color w:val="000000"/>
          <w:sz w:val="18"/>
          <w:szCs w:val="18"/>
        </w:rPr>
        <w:t>, revisamos o site individual de cada participante e escolhemos para qual iremos trabalhar, trabalhos na missão, visão e valores da empresa, decidimos quem será o Scrum master e P.O.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200CB1ED" w14:textId="3ED568B4" w:rsidR="007C2046" w:rsidRDefault="005171E2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</w:p>
    <w:p w14:paraId="5DF6E095" w14:textId="67E1DF74" w:rsidR="00C0292E" w:rsidRPr="002D36DD" w:rsidRDefault="008A591D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Começar a projetar o site do grupo, criar a planilha de riscos, rever tabelas no MYSQL, criação do HLD e LLD. 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63128F64" w14:textId="2BC7274F" w:rsidR="00C0292E" w:rsidRPr="005171E2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</w:t>
      </w:r>
      <w:r w:rsidR="00D30B5A" w:rsidRPr="007C2046">
        <w:rPr>
          <w:rFonts w:ascii="Arial" w:hAnsi="Arial"/>
          <w:b/>
          <w:color w:val="0170B3"/>
          <w:sz w:val="22"/>
          <w:szCs w:val="22"/>
        </w:rPr>
        <w:t xml:space="preserve"> Futuras</w:t>
      </w:r>
      <w:r w:rsidR="00C0292E"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  <w:r w:rsidR="00C0292E" w:rsidRPr="005171E2">
        <w:rPr>
          <w:rFonts w:ascii="Arial" w:hAnsi="Arial"/>
          <w:color w:val="000000"/>
          <w:sz w:val="18"/>
          <w:szCs w:val="18"/>
        </w:rPr>
        <w:br/>
      </w:r>
    </w:p>
    <w:p w14:paraId="7288FA2D" w14:textId="327E80B0" w:rsidR="00C0292E" w:rsidRPr="005532CA" w:rsidRDefault="005171E2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Observações</w:t>
      </w:r>
    </w:p>
    <w:p w14:paraId="2E14C72F" w14:textId="34F1BFE2" w:rsidR="001542D5" w:rsidRPr="00D8063C" w:rsidRDefault="001542D5" w:rsidP="00450EC7">
      <w:pPr>
        <w:spacing w:line="360" w:lineRule="auto"/>
        <w:rPr>
          <w:rFonts w:ascii="Arial" w:hAnsi="Arial"/>
          <w:b/>
          <w:caps/>
          <w:color w:val="FFFFFF" w:themeColor="background1"/>
          <w:sz w:val="32"/>
          <w:szCs w:val="32"/>
        </w:rPr>
      </w:pPr>
    </w:p>
    <w:sectPr w:rsidR="001542D5" w:rsidRPr="00D8063C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1EFAACAA"/>
    <w:lvl w:ilvl="0" w:tplc="68064B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170B3"/>
      </w:rPr>
    </w:lvl>
    <w:lvl w:ilvl="1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0170B3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6C"/>
    <w:rsid w:val="00062E44"/>
    <w:rsid w:val="00122617"/>
    <w:rsid w:val="001542D5"/>
    <w:rsid w:val="002C3C5E"/>
    <w:rsid w:val="002D36DD"/>
    <w:rsid w:val="003003C9"/>
    <w:rsid w:val="003D029E"/>
    <w:rsid w:val="00422702"/>
    <w:rsid w:val="00450EC7"/>
    <w:rsid w:val="00471C74"/>
    <w:rsid w:val="004937B7"/>
    <w:rsid w:val="004966B3"/>
    <w:rsid w:val="005171E2"/>
    <w:rsid w:val="005532CA"/>
    <w:rsid w:val="005F3074"/>
    <w:rsid w:val="006317B6"/>
    <w:rsid w:val="00652163"/>
    <w:rsid w:val="006F403C"/>
    <w:rsid w:val="007C2046"/>
    <w:rsid w:val="007C34CC"/>
    <w:rsid w:val="008A591D"/>
    <w:rsid w:val="00B8354F"/>
    <w:rsid w:val="00BA546C"/>
    <w:rsid w:val="00C0292E"/>
    <w:rsid w:val="00C16EE4"/>
    <w:rsid w:val="00D21A81"/>
    <w:rsid w:val="00D30B5A"/>
    <w:rsid w:val="00D8063C"/>
    <w:rsid w:val="00E13CC3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F7285C"/>
  <w15:docId w15:val="{3D0AB434-0814-41D9-8CAA-8194C48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80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9F6752-B605-4B96-8B22-B314F64D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</Template>
  <TotalTime>2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GABRIEL WESLEY PIMENTA SANTOS .</cp:lastModifiedBy>
  <cp:revision>2</cp:revision>
  <dcterms:created xsi:type="dcterms:W3CDTF">2020-10-09T22:06:00Z</dcterms:created>
  <dcterms:modified xsi:type="dcterms:W3CDTF">2020-10-09T22:06:00Z</dcterms:modified>
</cp:coreProperties>
</file>